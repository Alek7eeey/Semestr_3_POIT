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0803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7D092BC9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63E1AFE9" w14:textId="77777777" w:rsidR="005C6D45" w:rsidRPr="0045275A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B24036">
        <w:rPr>
          <w:lang w:bidi="ru-RU"/>
        </w:rPr>
        <w:t>2</w:t>
      </w:r>
      <w:r>
        <w:rPr>
          <w:lang w:bidi="ru-RU"/>
        </w:rPr>
        <w:t xml:space="preserve">. </w:t>
      </w:r>
      <w:r w:rsidR="00B24036">
        <w:rPr>
          <w:lang w:bidi="ru-RU"/>
        </w:rPr>
        <w:t>Графы. Поиск в ширину и глубину</w:t>
      </w:r>
    </w:p>
    <w:p w14:paraId="64265B14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2E80FB83" w14:textId="77777777" w:rsidR="0013278B" w:rsidRPr="0013278B" w:rsidRDefault="0013278B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Разработать приложение, реализующее алгоритм «поиска в ширину» и «поиска в глубину» </w:t>
      </w:r>
      <w:r w:rsidR="00404119">
        <w:rPr>
          <w:sz w:val="24"/>
          <w:szCs w:val="24"/>
          <w:lang w:bidi="ru-RU"/>
        </w:rPr>
        <w:t>неориентированного графа,</w:t>
      </w:r>
      <w:r>
        <w:rPr>
          <w:sz w:val="24"/>
          <w:szCs w:val="24"/>
          <w:lang w:bidi="ru-RU"/>
        </w:rPr>
        <w:t xml:space="preserve"> представленного ниже. </w:t>
      </w:r>
    </w:p>
    <w:p w14:paraId="253DA3FD" w14:textId="77777777" w:rsidR="0013278B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Вывести порядок прохождения вершин в каждом из алгоритмов.</w:t>
      </w:r>
    </w:p>
    <w:p w14:paraId="48C8DAC1" w14:textId="77777777" w:rsidR="006C36A3" w:rsidRPr="006C36A3" w:rsidRDefault="006C36A3" w:rsidP="0022452D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6C36A3">
        <w:rPr>
          <w:sz w:val="24"/>
          <w:szCs w:val="24"/>
          <w:lang w:bidi="ru-RU"/>
        </w:rPr>
        <w:t xml:space="preserve">Внести изменения в разработанное приложение: организовать хранение графа с помощью список ребер, матрица смежности и </w:t>
      </w:r>
      <w:r>
        <w:rPr>
          <w:sz w:val="24"/>
          <w:szCs w:val="24"/>
          <w:lang w:bidi="ru-RU"/>
        </w:rPr>
        <w:t>с</w:t>
      </w:r>
      <w:r w:rsidRPr="006C36A3">
        <w:rPr>
          <w:sz w:val="24"/>
          <w:szCs w:val="24"/>
          <w:lang w:bidi="ru-RU"/>
        </w:rPr>
        <w:t>писок смежности</w:t>
      </w:r>
      <w:r>
        <w:rPr>
          <w:sz w:val="24"/>
          <w:szCs w:val="24"/>
          <w:lang w:bidi="ru-RU"/>
        </w:rPr>
        <w:t>.</w:t>
      </w:r>
      <w:r w:rsidRPr="006C36A3">
        <w:rPr>
          <w:sz w:val="24"/>
          <w:szCs w:val="24"/>
          <w:lang w:bidi="ru-RU"/>
        </w:rPr>
        <w:t xml:space="preserve"> </w:t>
      </w:r>
    </w:p>
    <w:p w14:paraId="5C7D00A4" w14:textId="77777777" w:rsidR="006C36A3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Пояснить разницу между алгоритмами </w:t>
      </w:r>
      <w:r w:rsidR="007263F7">
        <w:rPr>
          <w:sz w:val="24"/>
          <w:szCs w:val="24"/>
          <w:lang w:bidi="ru-RU"/>
        </w:rPr>
        <w:t xml:space="preserve">и их использованием. </w:t>
      </w:r>
      <w:proofErr w:type="gramStart"/>
      <w:r w:rsidR="007263F7">
        <w:rPr>
          <w:sz w:val="24"/>
          <w:szCs w:val="24"/>
          <w:lang w:bidi="ru-RU"/>
        </w:rPr>
        <w:t xml:space="preserve">Пояснить </w:t>
      </w:r>
      <w:r>
        <w:rPr>
          <w:sz w:val="24"/>
          <w:szCs w:val="24"/>
          <w:lang w:bidi="ru-RU"/>
        </w:rPr>
        <w:t xml:space="preserve"> особенност</w:t>
      </w:r>
      <w:r w:rsidR="007263F7">
        <w:rPr>
          <w:sz w:val="24"/>
          <w:szCs w:val="24"/>
          <w:lang w:bidi="ru-RU"/>
        </w:rPr>
        <w:t>и</w:t>
      </w:r>
      <w:proofErr w:type="gramEnd"/>
      <w:r>
        <w:rPr>
          <w:sz w:val="24"/>
          <w:szCs w:val="24"/>
          <w:lang w:bidi="ru-RU"/>
        </w:rPr>
        <w:t xml:space="preserve"> хранения графа </w:t>
      </w:r>
      <w:r w:rsidR="007263F7">
        <w:rPr>
          <w:sz w:val="24"/>
          <w:szCs w:val="24"/>
          <w:lang w:bidi="ru-RU"/>
        </w:rPr>
        <w:t>и определить О-большое для каждого способа.</w:t>
      </w:r>
    </w:p>
    <w:p w14:paraId="428E8E50" w14:textId="77777777" w:rsidR="00070163" w:rsidRPr="00E81455" w:rsidRDefault="0007016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</w:p>
    <w:p w14:paraId="71F65AC4" w14:textId="36B67EEE" w:rsidR="00E81455" w:rsidRDefault="0013278B" w:rsidP="00947BE4">
      <w:pPr>
        <w:rPr>
          <w:lang w:val="en-US" w:bidi="ru-RU"/>
        </w:rPr>
      </w:pP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50AE4" wp14:editId="437F7FB4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61975" cy="420370"/>
                <wp:effectExtent l="0" t="0" r="28575" b="17780"/>
                <wp:wrapNone/>
                <wp:docPr id="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037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5BCD4" w14:textId="77777777"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050AE4" id="Oval 12" o:spid="_x0000_s1026" style="position:absolute;margin-left:433.5pt;margin-top:218.85pt;width:44.25pt;height:33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" fillcolor="#70ad47 [3209]" strokecolor="black [3213]" strokeweight="1pt">
                <v:stroke joinstyle="miter"/>
                <v:textbox>
                  <w:txbxContent>
                    <w:p w14:paraId="6075BCD4" w14:textId="77777777"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53030C" wp14:editId="44A890FE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57225" cy="3810"/>
                <wp:effectExtent l="0" t="0" r="28575" b="34290"/>
                <wp:wrapNone/>
                <wp:docPr id="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7C7E419" id="Straight Connector 4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236.1pt" to="433.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F2B81" wp14:editId="53C4B56D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04825" cy="1724025"/>
                <wp:effectExtent l="0" t="0" r="28575" b="28575"/>
                <wp:wrapNone/>
                <wp:docPr id="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79C91B" id="Straight Connector 4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84.6pt" to="411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0EDF7" wp14:editId="5365EEA0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65785" cy="466725"/>
                <wp:effectExtent l="0" t="0" r="24765" b="28575"/>
                <wp:wrapNone/>
                <wp:docPr id="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30B2623" id="Straight Connector 4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77.85pt" to="466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805E6C" wp14:editId="3FB31719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20624" cy="420624"/>
                <wp:effectExtent l="0" t="0" r="17780" b="17780"/>
                <wp:wrapNone/>
                <wp:docPr id="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E91A2" w14:textId="77777777"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8805E6C" id="_x0000_s1027" style="position:absolute;margin-left:393.1pt;margin-top:51.6pt;width:33.1pt;height:3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" fillcolor="#70ad47 [3209]" strokecolor="black [3213]" strokeweight="1pt">
                <v:stroke joinstyle="miter"/>
                <v:textbox>
                  <w:txbxContent>
                    <w:p w14:paraId="0A8E91A2" w14:textId="77777777"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9E6F5" wp14:editId="496E2CC8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8EBFCB-52C7-4AA8-AE39-83F8379EDB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BEAC8" w14:textId="77777777"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489E6F5" id="Oval 2" o:spid="_x0000_s1028" style="position:absolute;margin-left:115.45pt;margin-top:0;width:33.1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" fillcolor="#70ad47 [3209]" strokecolor="black [3213]" strokeweight="1pt">
                <v:stroke joinstyle="miter"/>
                <v:textbox>
                  <w:txbxContent>
                    <w:p w14:paraId="2F5BEAC8" w14:textId="77777777" w:rsidR="00C552E0" w:rsidRPr="0013278B" w:rsidRDefault="00C552E0" w:rsidP="0013278B">
                      <w:pPr>
                        <w:spacing w:before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8BE17" wp14:editId="24612C22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8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BB764-2484-41C7-BF5A-FA89F70CDF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F7D6B" w14:textId="77777777"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2B8BE17" id="Oval 7" o:spid="_x0000_s1029" style="position:absolute;margin-left:231.2pt;margin-top:0;width:33.1pt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" fillcolor="#70ad47 [3209]" strokecolor="black [3213]" strokeweight="1pt">
                <v:stroke joinstyle="miter"/>
                <v:textbox>
                  <w:txbxContent>
                    <w:p w14:paraId="75CF7D6B" w14:textId="77777777"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6DB89" wp14:editId="3980DFAD">
                <wp:simplePos x="0" y="0"/>
                <wp:positionH relativeFrom="column">
                  <wp:posOffset>0</wp:posOffset>
                </wp:positionH>
                <wp:positionV relativeFrom="paragraph">
                  <wp:posOffset>1395095</wp:posOffset>
                </wp:positionV>
                <wp:extent cx="420624" cy="420624"/>
                <wp:effectExtent l="0" t="0" r="17780" b="17780"/>
                <wp:wrapNone/>
                <wp:docPr id="9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1E310B-498C-4EEA-AA94-C2510818E0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B6AA3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EE6DB89" id="Oval 8" o:spid="_x0000_s1030" style="position:absolute;margin-left:0;margin-top:109.85pt;width:33.1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" fillcolor="#70ad47 [3209]" strokecolor="black [3213]" strokeweight="1pt">
                <v:stroke joinstyle="miter"/>
                <v:textbox>
                  <w:txbxContent>
                    <w:p w14:paraId="343B6AA3" w14:textId="77777777"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1BF93" wp14:editId="63EF2811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0" name="Oval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DD3025-1B54-4DE0-BB42-9BD7171395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77564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011BF93" id="Oval 9" o:spid="_x0000_s1031" style="position:absolute;margin-left:116.1pt;margin-top:219.9pt;width:3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" fillcolor="#70ad47 [3209]" strokecolor="black [3213]" strokeweight="1pt">
                <v:stroke joinstyle="miter"/>
                <v:textbox>
                  <w:txbxContent>
                    <w:p w14:paraId="72C77564" w14:textId="77777777"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100D2" wp14:editId="1AE960AB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20624" cy="420624"/>
                <wp:effectExtent l="0" t="0" r="17780" b="1778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118D9D-D45A-45AF-A15A-18BF20C748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EE05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8E100D2" id="Oval 10" o:spid="_x0000_s1032" style="position:absolute;margin-left:231.25pt;margin-top:220.2pt;width:33.1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" fillcolor="#70ad47 [3209]" strokecolor="black [3213]" strokeweight="1pt">
                <v:stroke joinstyle="miter"/>
                <v:textbox>
                  <w:txbxContent>
                    <w:p w14:paraId="425CEE05" w14:textId="77777777"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E3493" wp14:editId="35A3A493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D0AA00-C925-4638-B355-987945E964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D24F9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62E3493" id="_x0000_s1033" style="position:absolute;margin-left:347.7pt;margin-top:219.9pt;width:33.1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" fillcolor="#70ad47 [3209]" strokecolor="black [3213]" strokeweight="1pt">
                <v:stroke joinstyle="miter"/>
                <v:textbox>
                  <w:txbxContent>
                    <w:p w14:paraId="3ACD24F9" w14:textId="77777777"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D6594" wp14:editId="6B5ED839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20624" cy="420624"/>
                <wp:effectExtent l="0" t="0" r="17780" b="17780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AA33BA-3C80-4EDC-AC38-48B6DBC572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A32AC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1ED6594" id="Oval 13" o:spid="_x0000_s1034" style="position:absolute;margin-left:462.2pt;margin-top:109.95pt;width:33.1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" fillcolor="#70ad47 [3209]" strokecolor="black [3213]" strokeweight="1pt">
                <v:stroke joinstyle="miter"/>
                <v:textbox>
                  <w:txbxContent>
                    <w:p w14:paraId="692A32AC" w14:textId="77777777"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9ED68" wp14:editId="1C357B6F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063DC1-BC7D-49E0-AA26-5AC23BE77F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F9EA7" w14:textId="77777777"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099ED68" id="Oval 14" o:spid="_x0000_s1035" style="position:absolute;margin-left:347.05pt;margin-top:0;width:33.1pt;height:3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" fillcolor="#70ad47 [3209]" strokecolor="black [3213]" strokeweight="1pt">
                <v:stroke joinstyle="miter"/>
                <v:textbox>
                  <w:txbxContent>
                    <w:p w14:paraId="3B5F9EA7" w14:textId="77777777"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D2432" wp14:editId="3AF267F5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169157" cy="1098274"/>
                <wp:effectExtent l="0" t="0" r="31115" b="26035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24A1FB-EE0C-4983-BDA9-A6C4E13C50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9157" cy="1098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EAB5296" id="Straight Connector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28.25pt" to="120.3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AFB06" wp14:editId="6ECCC090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49332" cy="869"/>
                <wp:effectExtent l="0" t="0" r="37465" b="37465"/>
                <wp:wrapNone/>
                <wp:docPr id="27" name="Straight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840926-DFF1-46B7-AAAE-433419608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332" cy="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147923F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26.45pt" to="462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434AC" wp14:editId="7C658020">
                <wp:simplePos x="0" y="0"/>
                <wp:positionH relativeFrom="column">
                  <wp:posOffset>1886585</wp:posOffset>
                </wp:positionH>
                <wp:positionV relativeFrom="paragraph">
                  <wp:posOffset>210185</wp:posOffset>
                </wp:positionV>
                <wp:extent cx="1049583" cy="0"/>
                <wp:effectExtent l="0" t="0" r="0" b="0"/>
                <wp:wrapNone/>
                <wp:docPr id="29" name="Straight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F8447E-6693-43FC-9DCC-77DE6E14B5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6C6AD8C" id="Straight Connector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16.55pt" to="231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13D11" wp14:editId="2DC08F51">
                <wp:simplePos x="0" y="0"/>
                <wp:positionH relativeFrom="column">
                  <wp:posOffset>3147060</wp:posOffset>
                </wp:positionH>
                <wp:positionV relativeFrom="paragraph">
                  <wp:posOffset>420370</wp:posOffset>
                </wp:positionV>
                <wp:extent cx="490" cy="2376388"/>
                <wp:effectExtent l="0" t="0" r="38100" b="24130"/>
                <wp:wrapNone/>
                <wp:docPr id="31" name="Straight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561E0-C7D0-4C80-A8EC-3CEF396F5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2376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D7EE7E3" id="Straight Connector 3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33.1pt" to="247.8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6DD9B" wp14:editId="6CB07293">
                <wp:simplePos x="0" y="0"/>
                <wp:positionH relativeFrom="column">
                  <wp:posOffset>1833880</wp:posOffset>
                </wp:positionH>
                <wp:positionV relativeFrom="paragraph">
                  <wp:posOffset>358775</wp:posOffset>
                </wp:positionV>
                <wp:extent cx="1164297" cy="2495470"/>
                <wp:effectExtent l="0" t="0" r="36195" b="19685"/>
                <wp:wrapNone/>
                <wp:docPr id="37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B6B630-3617-4CC1-AC00-072C0170B6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7" cy="249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7460C2A" id="Straight Connector 3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28.25pt" to="236.1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28677D" wp14:editId="51170A70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41589" cy="4116"/>
                <wp:effectExtent l="0" t="0" r="25400" b="34290"/>
                <wp:wrapNone/>
                <wp:docPr id="39" name="Straight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5C98B1-7BAF-4EF9-868F-167AE560C9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89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03F7CE7" id="Straight Connector 3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36.45pt" to="231.2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F85755" wp14:editId="013B4042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173036" cy="2499331"/>
                <wp:effectExtent l="0" t="0" r="27305" b="15875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015C2-4757-4B61-8876-C0A3C16F3A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036" cy="249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58F70C9" id="Straight Connector 4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28.25pt" to="351.9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CD880" wp14:editId="42AA8D01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56558" cy="1098895"/>
                <wp:effectExtent l="0" t="0" r="24765" b="25400"/>
                <wp:wrapNone/>
                <wp:docPr id="43" name="Straight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0485C6-5606-4DA3-9A5E-61FB19D220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558" cy="1098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19B9BB5" id="Straight Connector 4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138.2pt" to="467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p w14:paraId="12303C97" w14:textId="60B70A56" w:rsidR="007963E1" w:rsidRDefault="007963E1" w:rsidP="00947BE4">
      <w:pPr>
        <w:rPr>
          <w:lang w:val="en-US" w:bidi="ru-RU"/>
        </w:rPr>
      </w:pPr>
    </w:p>
    <w:p w14:paraId="691481FF" w14:textId="52CBFE09" w:rsidR="007963E1" w:rsidRDefault="007963E1" w:rsidP="00947BE4">
      <w:pPr>
        <w:rPr>
          <w:lang w:val="en-US" w:bidi="ru-RU"/>
        </w:rPr>
      </w:pPr>
    </w:p>
    <w:p w14:paraId="76DD7668" w14:textId="29147D80" w:rsidR="007963E1" w:rsidRDefault="007963E1" w:rsidP="00947BE4">
      <w:pPr>
        <w:rPr>
          <w:lang w:val="en-US" w:bidi="ru-RU"/>
        </w:rPr>
      </w:pPr>
    </w:p>
    <w:p w14:paraId="121F6BF3" w14:textId="5A7CF196" w:rsidR="007963E1" w:rsidRDefault="007963E1" w:rsidP="00947BE4">
      <w:pPr>
        <w:rPr>
          <w:lang w:val="en-US" w:bidi="ru-RU"/>
        </w:rPr>
      </w:pPr>
    </w:p>
    <w:p w14:paraId="064CFD0F" w14:textId="5294DBB3" w:rsidR="007963E1" w:rsidRDefault="007963E1" w:rsidP="00947BE4">
      <w:pPr>
        <w:rPr>
          <w:lang w:val="en-US" w:bidi="ru-RU"/>
        </w:rPr>
      </w:pPr>
    </w:p>
    <w:p w14:paraId="33BD4529" w14:textId="7F12F548" w:rsidR="007963E1" w:rsidRDefault="007963E1" w:rsidP="00947BE4">
      <w:pPr>
        <w:rPr>
          <w:lang w:val="en-US" w:bidi="ru-RU"/>
        </w:rPr>
      </w:pPr>
    </w:p>
    <w:p w14:paraId="1558BEA0" w14:textId="0895B028" w:rsidR="007963E1" w:rsidRDefault="007963E1" w:rsidP="00947BE4">
      <w:pPr>
        <w:rPr>
          <w:lang w:val="en-US" w:bidi="ru-RU"/>
        </w:rPr>
      </w:pPr>
    </w:p>
    <w:p w14:paraId="7193B290" w14:textId="4A363BD1" w:rsidR="007963E1" w:rsidRDefault="007963E1" w:rsidP="00947BE4">
      <w:pPr>
        <w:rPr>
          <w:lang w:val="en-US" w:bidi="ru-RU"/>
        </w:rPr>
      </w:pPr>
    </w:p>
    <w:p w14:paraId="1DA1A45C" w14:textId="5D2B1252" w:rsidR="007963E1" w:rsidRDefault="007963E1" w:rsidP="00947BE4">
      <w:pPr>
        <w:rPr>
          <w:lang w:val="en-US" w:bidi="ru-RU"/>
        </w:rPr>
      </w:pPr>
    </w:p>
    <w:p w14:paraId="586AB6C5" w14:textId="10F27B63" w:rsidR="007963E1" w:rsidRDefault="007963E1" w:rsidP="00947BE4">
      <w:pPr>
        <w:rPr>
          <w:lang w:val="en-US" w:bidi="ru-RU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7963E1" w:rsidRPr="007963E1" w14:paraId="751F64E2" w14:textId="77777777" w:rsidTr="007963E1">
        <w:trPr>
          <w:jc w:val="center"/>
        </w:trPr>
        <w:tc>
          <w:tcPr>
            <w:tcW w:w="819" w:type="dxa"/>
            <w:shd w:val="clear" w:color="auto" w:fill="FFFF00"/>
          </w:tcPr>
          <w:p w14:paraId="2B0EC965" w14:textId="77777777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</w:p>
        </w:tc>
        <w:tc>
          <w:tcPr>
            <w:tcW w:w="819" w:type="dxa"/>
            <w:shd w:val="clear" w:color="auto" w:fill="FFFF00"/>
          </w:tcPr>
          <w:p w14:paraId="7150F889" w14:textId="66B84ECA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19" w:type="dxa"/>
            <w:shd w:val="clear" w:color="auto" w:fill="FFFF00"/>
          </w:tcPr>
          <w:p w14:paraId="4A5B9F99" w14:textId="47B37B71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2</w:t>
            </w:r>
          </w:p>
        </w:tc>
        <w:tc>
          <w:tcPr>
            <w:tcW w:w="819" w:type="dxa"/>
            <w:shd w:val="clear" w:color="auto" w:fill="FFFF00"/>
          </w:tcPr>
          <w:p w14:paraId="380685ED" w14:textId="4B9372A5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3</w:t>
            </w:r>
          </w:p>
        </w:tc>
        <w:tc>
          <w:tcPr>
            <w:tcW w:w="820" w:type="dxa"/>
            <w:shd w:val="clear" w:color="auto" w:fill="FFFF00"/>
          </w:tcPr>
          <w:p w14:paraId="6D4CAAAA" w14:textId="72A2008D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4</w:t>
            </w:r>
          </w:p>
        </w:tc>
        <w:tc>
          <w:tcPr>
            <w:tcW w:w="820" w:type="dxa"/>
            <w:shd w:val="clear" w:color="auto" w:fill="FFFF00"/>
          </w:tcPr>
          <w:p w14:paraId="313C263B" w14:textId="4BFC0E8B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5</w:t>
            </w:r>
          </w:p>
        </w:tc>
        <w:tc>
          <w:tcPr>
            <w:tcW w:w="820" w:type="dxa"/>
            <w:shd w:val="clear" w:color="auto" w:fill="FFFF00"/>
          </w:tcPr>
          <w:p w14:paraId="6B93839E" w14:textId="1FC6C4F0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6</w:t>
            </w:r>
          </w:p>
        </w:tc>
        <w:tc>
          <w:tcPr>
            <w:tcW w:w="820" w:type="dxa"/>
            <w:shd w:val="clear" w:color="auto" w:fill="FFFF00"/>
          </w:tcPr>
          <w:p w14:paraId="152D2A9B" w14:textId="277DE7E2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7</w:t>
            </w:r>
          </w:p>
        </w:tc>
        <w:tc>
          <w:tcPr>
            <w:tcW w:w="820" w:type="dxa"/>
            <w:shd w:val="clear" w:color="auto" w:fill="FFFF00"/>
          </w:tcPr>
          <w:p w14:paraId="00C8267F" w14:textId="24358186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8</w:t>
            </w:r>
          </w:p>
        </w:tc>
        <w:tc>
          <w:tcPr>
            <w:tcW w:w="820" w:type="dxa"/>
            <w:shd w:val="clear" w:color="auto" w:fill="FFFF00"/>
          </w:tcPr>
          <w:p w14:paraId="197993BB" w14:textId="33B6C2E7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9</w:t>
            </w:r>
          </w:p>
        </w:tc>
        <w:tc>
          <w:tcPr>
            <w:tcW w:w="820" w:type="dxa"/>
            <w:shd w:val="clear" w:color="auto" w:fill="FFFF00"/>
          </w:tcPr>
          <w:p w14:paraId="68252C3F" w14:textId="4C34F7DF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10</w:t>
            </w:r>
          </w:p>
        </w:tc>
      </w:tr>
      <w:tr w:rsidR="007963E1" w:rsidRPr="007963E1" w14:paraId="2F314D9A" w14:textId="77777777" w:rsidTr="007963E1">
        <w:trPr>
          <w:jc w:val="center"/>
        </w:trPr>
        <w:tc>
          <w:tcPr>
            <w:tcW w:w="819" w:type="dxa"/>
            <w:shd w:val="clear" w:color="auto" w:fill="FFFF00"/>
          </w:tcPr>
          <w:p w14:paraId="506E1B26" w14:textId="271615E2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19" w:type="dxa"/>
          </w:tcPr>
          <w:p w14:paraId="2B14741F" w14:textId="7EDDD15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  <w:shd w:val="clear" w:color="auto" w:fill="CCFF66"/>
          </w:tcPr>
          <w:p w14:paraId="4AB791A4" w14:textId="7D7F22AA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19" w:type="dxa"/>
          </w:tcPr>
          <w:p w14:paraId="7F5B2C3F" w14:textId="54E220DC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67BD6DC3" w14:textId="0213809A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6928BBDC" w14:textId="1161CD4B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5ABBE7F2" w14:textId="41393DE8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75BE26DF" w14:textId="4C08BC55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1AE631CC" w14:textId="062DEB90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0C113176" w14:textId="2AB2AF42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0AA320E3" w14:textId="23FA3671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</w:tr>
      <w:tr w:rsidR="007963E1" w:rsidRPr="007963E1" w14:paraId="24F05D09" w14:textId="77777777" w:rsidTr="007963E1">
        <w:trPr>
          <w:jc w:val="center"/>
        </w:trPr>
        <w:tc>
          <w:tcPr>
            <w:tcW w:w="819" w:type="dxa"/>
            <w:shd w:val="clear" w:color="auto" w:fill="FFFF00"/>
          </w:tcPr>
          <w:p w14:paraId="117ADC13" w14:textId="155239D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2</w:t>
            </w:r>
          </w:p>
        </w:tc>
        <w:tc>
          <w:tcPr>
            <w:tcW w:w="819" w:type="dxa"/>
            <w:shd w:val="clear" w:color="auto" w:fill="CCFF66"/>
          </w:tcPr>
          <w:p w14:paraId="31597130" w14:textId="700D81B2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19" w:type="dxa"/>
          </w:tcPr>
          <w:p w14:paraId="4F57FF53" w14:textId="175893DC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</w:tcPr>
          <w:p w14:paraId="7DEAF887" w14:textId="46110E26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3A4D4A08" w14:textId="46426AEB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421DD977" w14:textId="46D075C2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0E2C8BCA" w14:textId="2483AF91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5DFB8AE4" w14:textId="0D75814B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  <w:shd w:val="clear" w:color="auto" w:fill="CCFF66"/>
          </w:tcPr>
          <w:p w14:paraId="160C23BF" w14:textId="6FEDD4D6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6AC424D6" w14:textId="2325B476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01C60667" w14:textId="5107611F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</w:tr>
      <w:tr w:rsidR="007963E1" w:rsidRPr="007963E1" w14:paraId="236834F8" w14:textId="77777777" w:rsidTr="007963E1">
        <w:trPr>
          <w:jc w:val="center"/>
        </w:trPr>
        <w:tc>
          <w:tcPr>
            <w:tcW w:w="819" w:type="dxa"/>
            <w:shd w:val="clear" w:color="auto" w:fill="FFFF00"/>
          </w:tcPr>
          <w:p w14:paraId="342DDDEA" w14:textId="0E81FCE5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3</w:t>
            </w:r>
          </w:p>
        </w:tc>
        <w:tc>
          <w:tcPr>
            <w:tcW w:w="819" w:type="dxa"/>
          </w:tcPr>
          <w:p w14:paraId="5EA73AF7" w14:textId="1AB40ECD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</w:tcPr>
          <w:p w14:paraId="508DF138" w14:textId="3C2D206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</w:tcPr>
          <w:p w14:paraId="706BC2DD" w14:textId="1553AC98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711F8A19" w14:textId="7D0C923C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6201DDFC" w14:textId="6ACC9DD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7CAE04F4" w14:textId="6AF30113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3B0100DF" w14:textId="4D85E3DF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308B4B25" w14:textId="435A6B5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6ACEA600" w14:textId="7888D04E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14C34CDB" w14:textId="33AC3E71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</w:tr>
      <w:tr w:rsidR="007963E1" w:rsidRPr="007963E1" w14:paraId="6CBD3EBE" w14:textId="77777777" w:rsidTr="007963E1">
        <w:trPr>
          <w:jc w:val="center"/>
        </w:trPr>
        <w:tc>
          <w:tcPr>
            <w:tcW w:w="819" w:type="dxa"/>
            <w:shd w:val="clear" w:color="auto" w:fill="FFFF00"/>
          </w:tcPr>
          <w:p w14:paraId="6FC4C58A" w14:textId="2BCFA67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4</w:t>
            </w:r>
          </w:p>
        </w:tc>
        <w:tc>
          <w:tcPr>
            <w:tcW w:w="819" w:type="dxa"/>
          </w:tcPr>
          <w:p w14:paraId="6ADB28DB" w14:textId="7DFAD46B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</w:tcPr>
          <w:p w14:paraId="74BB3EC9" w14:textId="2A412C8B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</w:tcPr>
          <w:p w14:paraId="4E648E25" w14:textId="1B9A9BB2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02ADF54A" w14:textId="6652F1F8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66A7D52C" w14:textId="72FCE43B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4FA9E927" w14:textId="4D946997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44626ACA" w14:textId="2684BE51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0EA79742" w14:textId="6453D8CB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4E628A94" w14:textId="51A39581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356B342C" w14:textId="71E4437F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</w:tr>
      <w:tr w:rsidR="007963E1" w:rsidRPr="007963E1" w14:paraId="6902E7A4" w14:textId="77777777" w:rsidTr="007963E1">
        <w:trPr>
          <w:jc w:val="center"/>
        </w:trPr>
        <w:tc>
          <w:tcPr>
            <w:tcW w:w="819" w:type="dxa"/>
            <w:shd w:val="clear" w:color="auto" w:fill="FFFF00"/>
          </w:tcPr>
          <w:p w14:paraId="331CF928" w14:textId="58323C28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5</w:t>
            </w:r>
          </w:p>
        </w:tc>
        <w:tc>
          <w:tcPr>
            <w:tcW w:w="819" w:type="dxa"/>
            <w:shd w:val="clear" w:color="auto" w:fill="CCFF66"/>
          </w:tcPr>
          <w:p w14:paraId="798F505D" w14:textId="5135867E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19" w:type="dxa"/>
          </w:tcPr>
          <w:p w14:paraId="0A0B0204" w14:textId="2156A684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</w:tcPr>
          <w:p w14:paraId="6358FB3D" w14:textId="43E74DA5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67AB3E4E" w14:textId="17199FC5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2F822CCD" w14:textId="762E8DA5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2FFD6E9E" w14:textId="15F7E2D6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28897B71" w14:textId="426B395F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3D5161F0" w14:textId="7FB0D782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7626FD64" w14:textId="77DFEB53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50D3D0ED" w14:textId="5CFE6628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</w:tr>
      <w:tr w:rsidR="007963E1" w:rsidRPr="007963E1" w14:paraId="0AA45DCC" w14:textId="77777777" w:rsidTr="007963E1">
        <w:trPr>
          <w:jc w:val="center"/>
        </w:trPr>
        <w:tc>
          <w:tcPr>
            <w:tcW w:w="819" w:type="dxa"/>
            <w:shd w:val="clear" w:color="auto" w:fill="FFFF00"/>
          </w:tcPr>
          <w:p w14:paraId="2F7D6CB9" w14:textId="1A3AC052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6</w:t>
            </w:r>
          </w:p>
        </w:tc>
        <w:tc>
          <w:tcPr>
            <w:tcW w:w="819" w:type="dxa"/>
          </w:tcPr>
          <w:p w14:paraId="79C0CF7E" w14:textId="4CA8ACD2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</w:tcPr>
          <w:p w14:paraId="74E51041" w14:textId="143EDD83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</w:tcPr>
          <w:p w14:paraId="12AD74A5" w14:textId="64419B14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23608821" w14:textId="0BAB52EE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  <w:shd w:val="clear" w:color="auto" w:fill="CCFF66"/>
          </w:tcPr>
          <w:p w14:paraId="49531794" w14:textId="7A4DCE7F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13BC6E72" w14:textId="077D26F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3EE5D18C" w14:textId="46ABA87A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11A4C24D" w14:textId="3E48886B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78BEC0A9" w14:textId="61C5F997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48F2188B" w14:textId="26A1F2A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</w:tr>
      <w:tr w:rsidR="007963E1" w:rsidRPr="007963E1" w14:paraId="37C212D6" w14:textId="77777777" w:rsidTr="007963E1">
        <w:trPr>
          <w:jc w:val="center"/>
        </w:trPr>
        <w:tc>
          <w:tcPr>
            <w:tcW w:w="819" w:type="dxa"/>
            <w:shd w:val="clear" w:color="auto" w:fill="FFFF00"/>
          </w:tcPr>
          <w:p w14:paraId="5EAF11A8" w14:textId="5AF0D1F2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7</w:t>
            </w:r>
          </w:p>
        </w:tc>
        <w:tc>
          <w:tcPr>
            <w:tcW w:w="819" w:type="dxa"/>
          </w:tcPr>
          <w:p w14:paraId="7D453CDC" w14:textId="517D3D62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  <w:shd w:val="clear" w:color="auto" w:fill="CCFF66"/>
          </w:tcPr>
          <w:p w14:paraId="643CB42A" w14:textId="120B179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19" w:type="dxa"/>
          </w:tcPr>
          <w:p w14:paraId="07D88CFF" w14:textId="01DBB1D3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19A5CF08" w14:textId="4D1318E4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090428D2" w14:textId="18AB1418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7F9EBBA1" w14:textId="674CD5AD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07910A4D" w14:textId="28BF1C41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6244D45B" w14:textId="79849F11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0593A398" w14:textId="3975D101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0BF7AD5A" w14:textId="2DE706FA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</w:tr>
      <w:tr w:rsidR="007963E1" w:rsidRPr="007963E1" w14:paraId="13C59CB8" w14:textId="77777777" w:rsidTr="007963E1">
        <w:trPr>
          <w:jc w:val="center"/>
        </w:trPr>
        <w:tc>
          <w:tcPr>
            <w:tcW w:w="819" w:type="dxa"/>
            <w:shd w:val="clear" w:color="auto" w:fill="FFFF00"/>
          </w:tcPr>
          <w:p w14:paraId="2B597DFA" w14:textId="63B307AE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8</w:t>
            </w:r>
          </w:p>
        </w:tc>
        <w:tc>
          <w:tcPr>
            <w:tcW w:w="819" w:type="dxa"/>
          </w:tcPr>
          <w:p w14:paraId="23429851" w14:textId="593B42C4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  <w:shd w:val="clear" w:color="auto" w:fill="CCFF66"/>
          </w:tcPr>
          <w:p w14:paraId="4CDA339E" w14:textId="4E94F3D1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19" w:type="dxa"/>
            <w:shd w:val="clear" w:color="auto" w:fill="CCFF66"/>
          </w:tcPr>
          <w:p w14:paraId="69FB0638" w14:textId="7ED507AD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5E2A79AB" w14:textId="70AEB1E0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1E8A8178" w14:textId="6D16A454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4295A519" w14:textId="09AE490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01EB7505" w14:textId="7396C15A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40F4F87D" w14:textId="7FA643D0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10EDABAE" w14:textId="1B80DB9D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08DFFBA5" w14:textId="1303668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</w:tr>
      <w:tr w:rsidR="007963E1" w:rsidRPr="007963E1" w14:paraId="600269D8" w14:textId="77777777" w:rsidTr="00843725">
        <w:trPr>
          <w:jc w:val="center"/>
        </w:trPr>
        <w:tc>
          <w:tcPr>
            <w:tcW w:w="819" w:type="dxa"/>
            <w:shd w:val="clear" w:color="auto" w:fill="FFFF00"/>
          </w:tcPr>
          <w:p w14:paraId="1F1A0607" w14:textId="663A8516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9</w:t>
            </w:r>
          </w:p>
        </w:tc>
        <w:tc>
          <w:tcPr>
            <w:tcW w:w="819" w:type="dxa"/>
          </w:tcPr>
          <w:p w14:paraId="44660373" w14:textId="0FC37A66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</w:tcPr>
          <w:p w14:paraId="189F2281" w14:textId="4AC4AFF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</w:tcPr>
          <w:p w14:paraId="2BFB6C88" w14:textId="3706258F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677F63B0" w14:textId="46991880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1D203F51" w14:textId="474CEC6B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7929BADF" w14:textId="03050B7F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50F302E8" w14:textId="7BA5F544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15C36EE7" w14:textId="7F0985FA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0582479F" w14:textId="709B93C5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72025EF9" w14:textId="319A1329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</w:tr>
      <w:tr w:rsidR="007963E1" w:rsidRPr="007963E1" w14:paraId="611466CA" w14:textId="77777777" w:rsidTr="00843725">
        <w:trPr>
          <w:jc w:val="center"/>
        </w:trPr>
        <w:tc>
          <w:tcPr>
            <w:tcW w:w="819" w:type="dxa"/>
            <w:shd w:val="clear" w:color="auto" w:fill="FFFF00"/>
          </w:tcPr>
          <w:p w14:paraId="57A3792E" w14:textId="0AED610F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 w:rsidRPr="007963E1"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10</w:t>
            </w:r>
          </w:p>
        </w:tc>
        <w:tc>
          <w:tcPr>
            <w:tcW w:w="819" w:type="dxa"/>
          </w:tcPr>
          <w:p w14:paraId="356CC143" w14:textId="6A531116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</w:tcPr>
          <w:p w14:paraId="283F023B" w14:textId="769FC4F0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19" w:type="dxa"/>
          </w:tcPr>
          <w:p w14:paraId="14455193" w14:textId="634A5E07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42573A76" w14:textId="78EAD06A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276A9457" w14:textId="3F94B768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3EC98E6B" w14:textId="7E34830E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55697D48" w14:textId="2B65CE3E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</w:tcPr>
          <w:p w14:paraId="4AF807E6" w14:textId="288485B0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  <w:tc>
          <w:tcPr>
            <w:tcW w:w="820" w:type="dxa"/>
            <w:shd w:val="clear" w:color="auto" w:fill="CCFF66"/>
          </w:tcPr>
          <w:p w14:paraId="2853ED1B" w14:textId="6FD74C61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1</w:t>
            </w:r>
          </w:p>
        </w:tc>
        <w:tc>
          <w:tcPr>
            <w:tcW w:w="820" w:type="dxa"/>
          </w:tcPr>
          <w:p w14:paraId="36BBE386" w14:textId="048154B7" w:rsidR="007963E1" w:rsidRPr="007963E1" w:rsidRDefault="007963E1" w:rsidP="007963E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 w:bidi="ru-RU"/>
              </w:rPr>
              <w:t>0</w:t>
            </w:r>
          </w:p>
        </w:tc>
      </w:tr>
    </w:tbl>
    <w:p w14:paraId="417433F2" w14:textId="77777777" w:rsidR="007963E1" w:rsidRPr="0023687E" w:rsidRDefault="007963E1" w:rsidP="007963E1">
      <w:pPr>
        <w:rPr>
          <w:lang w:val="en-US" w:bidi="ru-RU"/>
        </w:rPr>
      </w:pPr>
    </w:p>
    <w:sectPr w:rsidR="007963E1" w:rsidRPr="0023687E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99F79" w14:textId="77777777" w:rsidR="002C0426" w:rsidRDefault="002C0426">
      <w:pPr>
        <w:spacing w:line="240" w:lineRule="auto"/>
      </w:pPr>
      <w:r>
        <w:separator/>
      </w:r>
    </w:p>
  </w:endnote>
  <w:endnote w:type="continuationSeparator" w:id="0">
    <w:p w14:paraId="2DB4D8A8" w14:textId="77777777" w:rsidR="002C0426" w:rsidRDefault="002C0426">
      <w:pPr>
        <w:spacing w:line="240" w:lineRule="auto"/>
      </w:pPr>
      <w:r>
        <w:continuationSeparator/>
      </w:r>
    </w:p>
  </w:endnote>
  <w:endnote w:type="continuationNotice" w:id="1">
    <w:p w14:paraId="278F4E45" w14:textId="77777777" w:rsidR="002C0426" w:rsidRDefault="002C042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0A5EE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6318A0B6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42DA4C78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9757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8233" w14:textId="77777777" w:rsidR="002C0426" w:rsidRDefault="002C0426">
      <w:pPr>
        <w:spacing w:line="240" w:lineRule="auto"/>
      </w:pPr>
      <w:r>
        <w:separator/>
      </w:r>
    </w:p>
  </w:footnote>
  <w:footnote w:type="continuationSeparator" w:id="0">
    <w:p w14:paraId="69FD12D0" w14:textId="77777777" w:rsidR="002C0426" w:rsidRDefault="002C0426">
      <w:pPr>
        <w:spacing w:line="240" w:lineRule="auto"/>
      </w:pPr>
      <w:r>
        <w:continuationSeparator/>
      </w:r>
    </w:p>
  </w:footnote>
  <w:footnote w:type="continuationNotice" w:id="1">
    <w:p w14:paraId="02504C01" w14:textId="77777777" w:rsidR="002C0426" w:rsidRDefault="002C042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011B6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3CC83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B8FA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3687E"/>
    <w:rsid w:val="002538A7"/>
    <w:rsid w:val="00257FAA"/>
    <w:rsid w:val="00263938"/>
    <w:rsid w:val="002C0426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963E1"/>
    <w:rsid w:val="007B07DE"/>
    <w:rsid w:val="008270A2"/>
    <w:rsid w:val="008348C4"/>
    <w:rsid w:val="00843725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B3E14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FEAC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9464-F95E-477B-BE8F-BBB976BB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2022-09-09T13:31:00Z</dcterms:created>
  <dcterms:modified xsi:type="dcterms:W3CDTF">2022-09-14T15:25:00Z</dcterms:modified>
</cp:coreProperties>
</file>